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Язык* кетский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Тип текста* история жизни</w:t>
      </w:r>
    </w:p>
    <w:p w:rsidR="00C327EA" w:rsidRPr="002D428B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Информант </w:t>
      </w:r>
      <w:r w:rsidRPr="002D428B">
        <w:rPr>
          <w:lang w:val="ru-RU"/>
        </w:rPr>
        <w:t>Жижина Светлана Никол</w:t>
      </w:r>
      <w:r>
        <w:rPr>
          <w:lang w:val="ru-RU"/>
        </w:rPr>
        <w:t>а</w:t>
      </w:r>
      <w:r w:rsidRPr="002D428B">
        <w:rPr>
          <w:lang w:val="ru-RU"/>
        </w:rPr>
        <w:t>евна</w:t>
      </w:r>
    </w:p>
    <w:p w:rsidR="00C327EA" w:rsidRPr="002A72A3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Источник:</w:t>
      </w:r>
      <w:r>
        <w:rPr>
          <w:lang w:val="ru-RU"/>
        </w:rPr>
        <w:tab/>
        <w:t>2005 год – Экспедиция к кетам Келлога и Сургутихи</w:t>
      </w:r>
    </w:p>
    <w:p w:rsidR="00C327EA" w:rsidRPr="002A72A3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Текст опубликован: нет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ЗАПИСЬ</w:t>
      </w:r>
    </w:p>
    <w:p w:rsidR="00C327EA" w:rsidRDefault="00C327EA" w:rsidP="00FA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Аудиозапись сделана Казакевич Ольга Анатольевна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Видеозапись сделана</w:t>
      </w:r>
      <w:r w:rsidRPr="007B08B3">
        <w:rPr>
          <w:lang w:val="ru-RU"/>
        </w:rPr>
        <w:t xml:space="preserve"> </w:t>
      </w:r>
      <w:r>
        <w:rPr>
          <w:lang w:val="ru-RU"/>
        </w:rPr>
        <w:t>Казакевич Ольга Анатольевна</w:t>
      </w:r>
    </w:p>
    <w:p w:rsidR="00C327EA" w:rsidRPr="002A72A3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Дата записи</w:t>
      </w:r>
      <w:r>
        <w:rPr>
          <w:lang w:val="ru-RU"/>
        </w:rPr>
        <w:tab/>
        <w:t>20 июля 2005 года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Место записи п. Келлог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ПОЛЕВАЯ РАСШИФРОВКА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Лингвист Будянская Елена Михайловна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Информант </w:t>
      </w:r>
      <w:r w:rsidRPr="002D428B">
        <w:rPr>
          <w:lang w:val="ru-RU"/>
        </w:rPr>
        <w:t>Жижина Светлана Никол</w:t>
      </w:r>
      <w:r>
        <w:rPr>
          <w:lang w:val="ru-RU"/>
        </w:rPr>
        <w:t>а</w:t>
      </w:r>
      <w:r w:rsidRPr="002D428B">
        <w:rPr>
          <w:lang w:val="ru-RU"/>
        </w:rPr>
        <w:t>евна</w:t>
      </w:r>
    </w:p>
    <w:p w:rsidR="00C327EA" w:rsidRPr="002A72A3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Дата расшифровки</w:t>
      </w:r>
      <w:r w:rsidRPr="00742DAB">
        <w:rPr>
          <w:lang w:val="ru-RU"/>
        </w:rPr>
        <w:t xml:space="preserve"> </w:t>
      </w:r>
      <w:r w:rsidRPr="00742DAB">
        <w:rPr>
          <w:lang w:val="ru-RU"/>
        </w:rPr>
        <w:tab/>
      </w:r>
      <w:r>
        <w:rPr>
          <w:lang w:val="ru-RU"/>
        </w:rPr>
        <w:t>21 июля 2005 год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Место расшифровки п. Келлог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АННОТИРОВАНИЕ ТЕКСТА</w:t>
      </w:r>
    </w:p>
    <w:p w:rsidR="00C327EA" w:rsidRPr="002B1435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Морфологическое индексирование Коровина Евгения</w:t>
      </w:r>
      <w:r w:rsidRPr="002B1435">
        <w:rPr>
          <w:lang w:val="ru-RU"/>
        </w:rPr>
        <w:t xml:space="preserve"> </w:t>
      </w:r>
      <w:r>
        <w:rPr>
          <w:lang w:val="ru-RU"/>
        </w:rPr>
        <w:t>Владимировна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Дискурсивная разметка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Синтаксическая разметка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Под редакцией</w:t>
      </w:r>
      <w:r w:rsidRPr="002D428B">
        <w:rPr>
          <w:lang w:val="ru-RU"/>
        </w:rPr>
        <w:t xml:space="preserve"> </w:t>
      </w:r>
      <w:r>
        <w:rPr>
          <w:lang w:val="ru-RU"/>
        </w:rPr>
        <w:t>Будянская Елена Михайловна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ОБРАБОТКА ВИДЕО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Разметка</w:t>
      </w:r>
    </w:p>
    <w:p w:rsidR="00C327EA" w:rsidRDefault="00C327E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Монтаж</w:t>
      </w:r>
    </w:p>
    <w:p w:rsidR="00C327EA" w:rsidRPr="002A72A3" w:rsidRDefault="00C327EA">
      <w:pPr>
        <w:rPr>
          <w:lang w:val="ru-RU"/>
        </w:rPr>
      </w:pPr>
    </w:p>
    <w:sectPr w:rsidR="00C327EA" w:rsidRPr="002A72A3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264B83"/>
    <w:rsid w:val="002A72A3"/>
    <w:rsid w:val="002B1435"/>
    <w:rsid w:val="002D428B"/>
    <w:rsid w:val="003849F9"/>
    <w:rsid w:val="00510F03"/>
    <w:rsid w:val="00576BB7"/>
    <w:rsid w:val="005B0196"/>
    <w:rsid w:val="005B43B5"/>
    <w:rsid w:val="00742DAB"/>
    <w:rsid w:val="007B08B3"/>
    <w:rsid w:val="008C4C85"/>
    <w:rsid w:val="009C494A"/>
    <w:rsid w:val="00A103D4"/>
    <w:rsid w:val="00AF5D8A"/>
    <w:rsid w:val="00C327EA"/>
    <w:rsid w:val="00CA5F03"/>
    <w:rsid w:val="00CB38D1"/>
    <w:rsid w:val="00F60348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4A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101</Words>
  <Characters>582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LeBu</cp:lastModifiedBy>
  <cp:revision>6</cp:revision>
  <dcterms:created xsi:type="dcterms:W3CDTF">2014-10-04T12:34:00Z</dcterms:created>
  <dcterms:modified xsi:type="dcterms:W3CDTF">2014-10-17T09:21:00Z</dcterms:modified>
</cp:coreProperties>
</file>