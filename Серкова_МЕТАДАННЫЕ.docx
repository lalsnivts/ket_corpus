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Язык* кетский 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Тип текста* история жизни</w:t>
      </w:r>
    </w:p>
    <w:p w:rsidR="000F4E2E" w:rsidRPr="00A103D4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Информант Серкова Валентина Михайловна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Источник:</w:t>
      </w:r>
      <w:r>
        <w:tab/>
        <w:t xml:space="preserve">2009 год – Экспедиция к сымским эвенкам и южным  кетам 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ЗАПИСЬ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Аудиозапись сделана  Галямина Юлия Евгеньевна</w:t>
      </w:r>
    </w:p>
    <w:p w:rsidR="000F4E2E" w:rsidRDefault="000F4E2E" w:rsidP="0087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Видеозапись сделана</w:t>
      </w:r>
      <w:r w:rsidRPr="007B08B3">
        <w:t xml:space="preserve"> </w:t>
      </w:r>
      <w:r>
        <w:t>Казакевич Ольга Анатольевна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Дата записи 25.08.2009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Место записи п.</w:t>
      </w:r>
      <w:r w:rsidRPr="009C4CF5">
        <w:t xml:space="preserve"> </w:t>
      </w:r>
      <w:r>
        <w:t>Верхнеимбацк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ПОЛЕВАЯ РАСШИФРОВКА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Лингвист  Галямина Юлия Евгеньевна, Казакевич Ольга Анатольевна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Информант </w:t>
      </w:r>
      <w:r w:rsidRPr="00736305">
        <w:t>Ковалева (Серкова) Галина Константиновна</w:t>
      </w:r>
    </w:p>
    <w:p w:rsidR="000F4E2E" w:rsidRPr="00FB5F4A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Дата расшифровки</w:t>
      </w:r>
      <w:r w:rsidRPr="00742DAB">
        <w:t xml:space="preserve"> </w:t>
      </w:r>
      <w:r w:rsidRPr="00742DAB">
        <w:tab/>
      </w:r>
      <w:r>
        <w:rPr>
          <w:rFonts w:eastAsia="Batang"/>
        </w:rPr>
        <w:t>26.08.2009</w:t>
      </w:r>
    </w:p>
    <w:p w:rsidR="000F4E2E" w:rsidRDefault="000F4E2E" w:rsidP="002E7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Место расшифровки п.</w:t>
      </w:r>
      <w:r w:rsidRPr="009C4CF5">
        <w:t xml:space="preserve"> </w:t>
      </w:r>
      <w:r>
        <w:t>Верхнеимбацк</w:t>
      </w:r>
    </w:p>
    <w:p w:rsidR="000F4E2E" w:rsidRDefault="000F4E2E" w:rsidP="002E7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bookmarkStart w:id="0" w:name="_GoBack"/>
      <w:bookmarkEnd w:id="0"/>
      <w:r>
        <w:t>АННОТИРОВАНИЕ ТЕКСТА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Морфологическое индексирование Галямина Юлия Евгеньевна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Дискурсивная разметка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Синтаксическая разметка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Под редакцией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ОБРАБОТКА ВИДЕО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Разметка</w:t>
      </w:r>
    </w:p>
    <w:p w:rsidR="000F4E2E" w:rsidRDefault="000F4E2E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Монтаж</w:t>
      </w:r>
    </w:p>
    <w:p w:rsidR="000F4E2E" w:rsidRPr="00FB5F4A" w:rsidRDefault="000F4E2E"/>
    <w:sectPr w:rsidR="000F4E2E" w:rsidRPr="00FB5F4A" w:rsidSect="008C4C8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atang">
    <w:altName w:val="ўа¬»¬¦¬ў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94A"/>
    <w:rsid w:val="00056D91"/>
    <w:rsid w:val="000F4E2E"/>
    <w:rsid w:val="00215ABC"/>
    <w:rsid w:val="002E77E2"/>
    <w:rsid w:val="0037107F"/>
    <w:rsid w:val="003D1F08"/>
    <w:rsid w:val="00736305"/>
    <w:rsid w:val="00742DAB"/>
    <w:rsid w:val="007B08B3"/>
    <w:rsid w:val="007D3649"/>
    <w:rsid w:val="00877352"/>
    <w:rsid w:val="008C4C85"/>
    <w:rsid w:val="009C494A"/>
    <w:rsid w:val="009C4CF5"/>
    <w:rsid w:val="00A103D4"/>
    <w:rsid w:val="00BA17F5"/>
    <w:rsid w:val="00E62CCF"/>
    <w:rsid w:val="00F430EB"/>
    <w:rsid w:val="00F60C40"/>
    <w:rsid w:val="00FB5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C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</TotalTime>
  <Pages>1</Pages>
  <Words>100</Words>
  <Characters>575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LALS</dc:creator>
  <cp:keywords/>
  <dc:description/>
  <cp:lastModifiedBy>LeBu</cp:lastModifiedBy>
  <cp:revision>5</cp:revision>
  <dcterms:created xsi:type="dcterms:W3CDTF">2014-10-21T13:09:00Z</dcterms:created>
  <dcterms:modified xsi:type="dcterms:W3CDTF">2014-10-21T18:05:00Z</dcterms:modified>
</cp:coreProperties>
</file>