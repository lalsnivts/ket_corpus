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6E6" w:rsidRDefault="000276E6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Язык* кетский </w:t>
      </w:r>
    </w:p>
    <w:p w:rsidR="000276E6" w:rsidRDefault="000276E6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Тип текста* внешнее описание камланий</w:t>
      </w:r>
    </w:p>
    <w:p w:rsidR="000276E6" w:rsidRPr="00A103D4" w:rsidRDefault="000276E6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Информант Латикова </w:t>
      </w:r>
      <w:r w:rsidRPr="00AB10F6">
        <w:rPr>
          <w:rFonts w:eastAsia="Batang"/>
        </w:rPr>
        <w:t>Ольга Васильевна</w:t>
      </w:r>
    </w:p>
    <w:p w:rsidR="000276E6" w:rsidRDefault="000276E6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Источник:</w:t>
      </w:r>
      <w:r>
        <w:tab/>
        <w:t>2004 год – Экспедиция к суломайским кетам</w:t>
      </w:r>
    </w:p>
    <w:p w:rsidR="000276E6" w:rsidRDefault="000276E6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ЗАПИСЬ</w:t>
      </w:r>
    </w:p>
    <w:p w:rsidR="000276E6" w:rsidRDefault="000276E6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Аудиозапись сделана  </w:t>
      </w:r>
      <w:r>
        <w:rPr>
          <w:rFonts w:eastAsia="Batang"/>
        </w:rPr>
        <w:t>Самарина Ирина Владимировна</w:t>
      </w:r>
    </w:p>
    <w:p w:rsidR="000276E6" w:rsidRDefault="000276E6" w:rsidP="00877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Видеозапись сделана</w:t>
      </w:r>
      <w:r w:rsidRPr="007B08B3">
        <w:t xml:space="preserve"> </w:t>
      </w:r>
      <w:r>
        <w:t>Казакевич Ольга Анатольевна</w:t>
      </w:r>
    </w:p>
    <w:p w:rsidR="000276E6" w:rsidRDefault="000276E6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Дата записи 31/07/04</w:t>
      </w:r>
    </w:p>
    <w:p w:rsidR="000276E6" w:rsidRDefault="000276E6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Место записи п.</w:t>
      </w:r>
      <w:r w:rsidRPr="009C4CF5">
        <w:t xml:space="preserve"> </w:t>
      </w:r>
      <w:r>
        <w:t>Суломай</w:t>
      </w:r>
    </w:p>
    <w:p w:rsidR="000276E6" w:rsidRDefault="000276E6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ПОЛЕВАЯ РАСШИФРОВКА</w:t>
      </w:r>
    </w:p>
    <w:p w:rsidR="000276E6" w:rsidRDefault="000276E6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Лингвист  Казакевич Ольга Анатольевна</w:t>
      </w:r>
    </w:p>
    <w:p w:rsidR="000276E6" w:rsidRDefault="000276E6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</w:rPr>
      </w:pPr>
      <w:r>
        <w:tab/>
        <w:t xml:space="preserve">Информант </w:t>
      </w:r>
      <w:r w:rsidRPr="00AB10F6">
        <w:rPr>
          <w:rFonts w:eastAsia="Batang"/>
        </w:rPr>
        <w:t>Келлог, Ирикова Мария Максимовна</w:t>
      </w:r>
    </w:p>
    <w:p w:rsidR="000276E6" w:rsidRPr="00FB5F4A" w:rsidRDefault="000276E6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Дата расшифровки</w:t>
      </w:r>
      <w:r w:rsidRPr="00742DAB">
        <w:t xml:space="preserve"> </w:t>
      </w:r>
      <w:r w:rsidRPr="00742DAB">
        <w:tab/>
      </w:r>
      <w:r>
        <w:rPr>
          <w:rFonts w:eastAsia="Batang"/>
        </w:rPr>
        <w:t>22/08/09</w:t>
      </w:r>
    </w:p>
    <w:p w:rsidR="000276E6" w:rsidRDefault="000276E6" w:rsidP="002E7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Место расшифровки п.</w:t>
      </w:r>
      <w:r w:rsidRPr="009C4CF5">
        <w:t xml:space="preserve"> </w:t>
      </w:r>
      <w:r>
        <w:t>Келлог</w:t>
      </w:r>
      <w:bookmarkStart w:id="0" w:name="_GoBack"/>
      <w:bookmarkEnd w:id="0"/>
    </w:p>
    <w:p w:rsidR="000276E6" w:rsidRDefault="000276E6" w:rsidP="00F36C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АННОТИРОВАНИЕ ТЕКСТА</w:t>
      </w:r>
    </w:p>
    <w:p w:rsidR="000276E6" w:rsidRDefault="000276E6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Морфологическое индексирование Галямина Юлия Евгеньевна</w:t>
      </w:r>
    </w:p>
    <w:p w:rsidR="000276E6" w:rsidRDefault="000276E6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Дискурсивная разметка</w:t>
      </w:r>
    </w:p>
    <w:p w:rsidR="000276E6" w:rsidRDefault="000276E6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Синтаксическая разметка</w:t>
      </w:r>
    </w:p>
    <w:p w:rsidR="000276E6" w:rsidRDefault="000276E6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Под редакцией</w:t>
      </w:r>
    </w:p>
    <w:p w:rsidR="000276E6" w:rsidRDefault="000276E6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ОБРАБОТКА ВИДЕО</w:t>
      </w:r>
    </w:p>
    <w:p w:rsidR="000276E6" w:rsidRDefault="000276E6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Разметка</w:t>
      </w:r>
    </w:p>
    <w:p w:rsidR="000276E6" w:rsidRDefault="000276E6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Монтаж</w:t>
      </w:r>
    </w:p>
    <w:p w:rsidR="000276E6" w:rsidRPr="00FB5F4A" w:rsidRDefault="000276E6"/>
    <w:sectPr w:rsidR="000276E6" w:rsidRPr="00FB5F4A" w:rsidSect="008C4C8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Batang">
    <w:altName w:val="ўа¬»¬¦¬ў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494A"/>
    <w:rsid w:val="000276E6"/>
    <w:rsid w:val="00056D91"/>
    <w:rsid w:val="00195284"/>
    <w:rsid w:val="00215ABC"/>
    <w:rsid w:val="002E77E2"/>
    <w:rsid w:val="00381DBD"/>
    <w:rsid w:val="00393C51"/>
    <w:rsid w:val="003D1F08"/>
    <w:rsid w:val="004A65F3"/>
    <w:rsid w:val="00557E92"/>
    <w:rsid w:val="006714EF"/>
    <w:rsid w:val="00742DAB"/>
    <w:rsid w:val="007B08B3"/>
    <w:rsid w:val="00877352"/>
    <w:rsid w:val="008C4C85"/>
    <w:rsid w:val="008C665F"/>
    <w:rsid w:val="009C494A"/>
    <w:rsid w:val="009C4CF5"/>
    <w:rsid w:val="00A103D4"/>
    <w:rsid w:val="00A82400"/>
    <w:rsid w:val="00AB10F6"/>
    <w:rsid w:val="00BA17F5"/>
    <w:rsid w:val="00C50DB3"/>
    <w:rsid w:val="00D05E2F"/>
    <w:rsid w:val="00F36CE4"/>
    <w:rsid w:val="00F7667B"/>
    <w:rsid w:val="00FB5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E92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156</TotalTime>
  <Pages>1</Pages>
  <Words>93</Words>
  <Characters>531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LALS</dc:creator>
  <cp:keywords/>
  <dc:description/>
  <cp:lastModifiedBy>LeBu</cp:lastModifiedBy>
  <cp:revision>6</cp:revision>
  <dcterms:created xsi:type="dcterms:W3CDTF">2014-10-21T13:13:00Z</dcterms:created>
  <dcterms:modified xsi:type="dcterms:W3CDTF">2014-10-26T20:13:00Z</dcterms:modified>
</cp:coreProperties>
</file>