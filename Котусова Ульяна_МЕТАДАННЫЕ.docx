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BD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Язык* кетский </w:t>
      </w:r>
    </w:p>
    <w:p w:rsidR="00FF5EBD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Тип текста* история жизни</w:t>
      </w:r>
      <w:bookmarkStart w:id="0" w:name="_GoBack"/>
      <w:bookmarkEnd w:id="0"/>
    </w:p>
    <w:p w:rsidR="00FF5EBD" w:rsidRPr="00A103D4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Информант Котусова Ульяна Прокопьевна</w:t>
      </w:r>
    </w:p>
    <w:p w:rsidR="00FF5EBD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Источник:</w:t>
      </w:r>
      <w:r>
        <w:tab/>
        <w:t>2005 год – Экспедиция к кетам Келлога и Сургутихи</w:t>
      </w:r>
    </w:p>
    <w:p w:rsidR="00FF5EBD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ЗАПИСЬ</w:t>
      </w:r>
    </w:p>
    <w:p w:rsidR="00FF5EBD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Аудиозапись сделана Казакевич Ольга Анатольевна</w:t>
      </w:r>
    </w:p>
    <w:p w:rsidR="00FF5EBD" w:rsidRDefault="00FF5EBD" w:rsidP="0087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Видеозапись сделана</w:t>
      </w:r>
      <w:r w:rsidRPr="007B08B3">
        <w:t xml:space="preserve"> </w:t>
      </w:r>
      <w:r>
        <w:t>Казакевич Ольга Анатольевна</w:t>
      </w:r>
    </w:p>
    <w:p w:rsidR="00FF5EBD" w:rsidRPr="00FB5F4A" w:rsidRDefault="00FF5EBD" w:rsidP="0087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Дата записи 22.07.2005</w:t>
      </w:r>
    </w:p>
    <w:p w:rsidR="00FF5EBD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Место записи п.Келлог</w:t>
      </w:r>
    </w:p>
    <w:p w:rsidR="00FF5EBD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ПОЛЕВАЯ РАСШИФРОВКА</w:t>
      </w:r>
    </w:p>
    <w:p w:rsidR="00FF5EBD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Лингвист Будянская Елена Михайловна, Казакевич Ольга Анатольевна, Николаева Людмила Николаевна, Петракова Людмила Николаевна</w:t>
      </w:r>
    </w:p>
    <w:p w:rsidR="00FF5EBD" w:rsidRDefault="00FF5EBD" w:rsidP="00651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Информант Абдуллаева Елена Прокопьевна, Жижина (Коганова) Светлана Николаевна</w:t>
      </w:r>
    </w:p>
    <w:p w:rsidR="00FF5EBD" w:rsidRPr="00FB5F4A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Дата расшифровки</w:t>
      </w:r>
      <w:r w:rsidRPr="00742DAB">
        <w:t xml:space="preserve"> </w:t>
      </w:r>
      <w:r w:rsidRPr="00742DAB">
        <w:tab/>
      </w:r>
      <w:r>
        <w:rPr>
          <w:rFonts w:eastAsia="Batang"/>
        </w:rPr>
        <w:t>23-24.07.2005</w:t>
      </w:r>
    </w:p>
    <w:p w:rsidR="00FF5EBD" w:rsidRDefault="00FF5EBD" w:rsidP="0087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Место расшифровки п. Келлог</w:t>
      </w:r>
    </w:p>
    <w:p w:rsidR="00FF5EBD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АННОТИРОВАНИЕ ТЕКСТА</w:t>
      </w:r>
    </w:p>
    <w:p w:rsidR="00FF5EBD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Морфологическое индексирование Галямина Юлия Евгеньевна</w:t>
      </w:r>
    </w:p>
    <w:p w:rsidR="00FF5EBD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Дискурсивная разметка</w:t>
      </w:r>
    </w:p>
    <w:p w:rsidR="00FF5EBD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Синтаксическая разметка</w:t>
      </w:r>
    </w:p>
    <w:p w:rsidR="00FF5EBD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Под редакцией</w:t>
      </w:r>
    </w:p>
    <w:p w:rsidR="00FF5EBD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ОБРАБОТКА ВИДЕО</w:t>
      </w:r>
    </w:p>
    <w:p w:rsidR="00FF5EBD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Разметка</w:t>
      </w:r>
    </w:p>
    <w:p w:rsidR="00FF5EBD" w:rsidRDefault="00FF5EBD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Монтаж</w:t>
      </w:r>
    </w:p>
    <w:p w:rsidR="00FF5EBD" w:rsidRPr="00FB5F4A" w:rsidRDefault="00FF5EBD"/>
    <w:sectPr w:rsidR="00FF5EBD" w:rsidRPr="00FB5F4A" w:rsidSect="008C4C8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Batang">
    <w:altName w:val="ўа¬»¬¦¬ў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94A"/>
    <w:rsid w:val="00075044"/>
    <w:rsid w:val="00307F26"/>
    <w:rsid w:val="00345F4C"/>
    <w:rsid w:val="003D1F08"/>
    <w:rsid w:val="006515EF"/>
    <w:rsid w:val="00742DAB"/>
    <w:rsid w:val="007B08B3"/>
    <w:rsid w:val="00877352"/>
    <w:rsid w:val="008C4C85"/>
    <w:rsid w:val="009C494A"/>
    <w:rsid w:val="00A103D4"/>
    <w:rsid w:val="00B728C0"/>
    <w:rsid w:val="00DF3E95"/>
    <w:rsid w:val="00E237E5"/>
    <w:rsid w:val="00F3795C"/>
    <w:rsid w:val="00FB5F4A"/>
    <w:rsid w:val="00FF5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044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515E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111</Words>
  <Characters>637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LALS</dc:creator>
  <cp:keywords/>
  <dc:description/>
  <cp:lastModifiedBy>LeBu</cp:lastModifiedBy>
  <cp:revision>6</cp:revision>
  <dcterms:created xsi:type="dcterms:W3CDTF">2014-10-21T13:24:00Z</dcterms:created>
  <dcterms:modified xsi:type="dcterms:W3CDTF">2014-10-21T21:45:00Z</dcterms:modified>
</cp:coreProperties>
</file>