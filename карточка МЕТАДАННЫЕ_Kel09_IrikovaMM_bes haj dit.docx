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Язык* кетский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Тип текста* сказки о животных</w:t>
      </w:r>
    </w:p>
    <w:p w:rsidR="00FA00CA" w:rsidRPr="00A103D4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Информант Ирикова Мария Максимовна</w:t>
      </w:r>
    </w:p>
    <w:p w:rsidR="00FA00CA" w:rsidRPr="002A72A3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Источник:</w:t>
      </w:r>
      <w:r>
        <w:rPr>
          <w:lang w:val="ru-RU"/>
        </w:rPr>
        <w:tab/>
      </w:r>
      <w:r w:rsidRPr="00E61B3D">
        <w:rPr>
          <w:lang w:val="ru-RU"/>
        </w:rPr>
        <w:t>2009 – Э</w:t>
      </w:r>
      <w:r>
        <w:rPr>
          <w:lang w:val="ru-RU"/>
        </w:rPr>
        <w:t>кспедиция к сымским эвенкам и южным кетам</w:t>
      </w:r>
    </w:p>
    <w:p w:rsidR="00FA00CA" w:rsidRPr="002A72A3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Текст опубликован: нет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ЗАПИСЬ</w:t>
      </w:r>
    </w:p>
    <w:p w:rsidR="00FA00CA" w:rsidRDefault="00FA00CA" w:rsidP="00FA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Аудиозапись сделана Казакевич Ольга Анатольевна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Видеозапись сделана</w:t>
      </w:r>
      <w:r w:rsidRPr="007B08B3">
        <w:rPr>
          <w:lang w:val="ru-RU"/>
        </w:rPr>
        <w:t xml:space="preserve"> </w:t>
      </w:r>
      <w:r>
        <w:rPr>
          <w:lang w:val="ru-RU"/>
        </w:rPr>
        <w:t>Казакевич Ольга Анатольевна</w:t>
      </w:r>
    </w:p>
    <w:p w:rsidR="00FA00CA" w:rsidRPr="002A72A3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Дата записи</w:t>
      </w:r>
      <w:r>
        <w:rPr>
          <w:lang w:val="ru-RU"/>
        </w:rPr>
        <w:tab/>
        <w:t>23/08/2009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Место записи п. Келлог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ПОЛЕВАЯ РАСШИФРОВКА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Лингвист Будянская Елена Михайловна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Информант Ирикова Мария Максимовна</w:t>
      </w:r>
    </w:p>
    <w:p w:rsidR="00FA00CA" w:rsidRPr="002A72A3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Дата расшифровки</w:t>
      </w:r>
      <w:r w:rsidRPr="00742DAB">
        <w:rPr>
          <w:lang w:val="ru-RU"/>
        </w:rPr>
        <w:t xml:space="preserve"> </w:t>
      </w:r>
      <w:r w:rsidRPr="00742DAB">
        <w:rPr>
          <w:lang w:val="ru-RU"/>
        </w:rPr>
        <w:tab/>
      </w:r>
      <w:r>
        <w:rPr>
          <w:lang w:val="ru-RU"/>
        </w:rPr>
        <w:t>25/08/2009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Место расшифровки п. Келлог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АННОТИРОВАНИЕ ТЕКСТА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Морфологическое индексирование Будянская Елена Михайловна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Дискурсивная разметка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Синтаксическая разметка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Под редакцией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ОБРАБОТКА ВИДЕО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Разметка</w:t>
      </w:r>
    </w:p>
    <w:p w:rsidR="00FA00CA" w:rsidRDefault="00FA00C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Монтаж</w:t>
      </w:r>
    </w:p>
    <w:p w:rsidR="00FA00CA" w:rsidRPr="002A72A3" w:rsidRDefault="00FA00CA">
      <w:pPr>
        <w:rPr>
          <w:lang w:val="ru-RU"/>
        </w:rPr>
      </w:pPr>
    </w:p>
    <w:sectPr w:rsidR="00FA00CA" w:rsidRPr="002A72A3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0E0C13"/>
    <w:rsid w:val="002A72A3"/>
    <w:rsid w:val="003849F9"/>
    <w:rsid w:val="00563177"/>
    <w:rsid w:val="005B43B5"/>
    <w:rsid w:val="00646A21"/>
    <w:rsid w:val="00742DAB"/>
    <w:rsid w:val="007B08B3"/>
    <w:rsid w:val="008C4C85"/>
    <w:rsid w:val="009C494A"/>
    <w:rsid w:val="00A103D4"/>
    <w:rsid w:val="00AF5D8A"/>
    <w:rsid w:val="00CA5F03"/>
    <w:rsid w:val="00CB38D1"/>
    <w:rsid w:val="00E61B3D"/>
    <w:rsid w:val="00E764FB"/>
    <w:rsid w:val="00FA00CA"/>
    <w:rsid w:val="00FA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4A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95</Words>
  <Characters>545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Язык* кетский</dc:title>
  <dc:subject/>
  <dc:creator>LALS</dc:creator>
  <cp:keywords/>
  <dc:description/>
  <cp:lastModifiedBy>LeBu</cp:lastModifiedBy>
  <cp:revision>4</cp:revision>
  <dcterms:created xsi:type="dcterms:W3CDTF">2014-10-31T00:25:00Z</dcterms:created>
  <dcterms:modified xsi:type="dcterms:W3CDTF">2014-10-31T00:30:00Z</dcterms:modified>
</cp:coreProperties>
</file>